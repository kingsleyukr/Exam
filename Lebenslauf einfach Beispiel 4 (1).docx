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C5" w:rsidRPr="00A232AE" w:rsidRDefault="002849E4">
      <w:pPr>
        <w:pStyle w:val="Titel"/>
        <w:rPr>
          <w:lang w:val="de-CH"/>
        </w:rPr>
      </w:pPr>
      <w:bookmarkStart w:id="0" w:name="_GoBack"/>
      <w:bookmarkEnd w:id="0"/>
      <w:r>
        <w:rPr>
          <w:lang w:val="de-CH"/>
        </w:rPr>
        <w:t>Vorname Nachname</w:t>
      </w:r>
    </w:p>
    <w:tbl>
      <w:tblPr>
        <w:tblStyle w:val="Lebenslauftabelle"/>
        <w:tblW w:w="5108" w:type="pct"/>
        <w:tblCellMar>
          <w:left w:w="1656" w:type="dxa"/>
        </w:tblCellMar>
        <w:tblLook w:val="0600" w:firstRow="0" w:lastRow="0" w:firstColumn="0" w:lastColumn="0" w:noHBand="1" w:noVBand="1"/>
        <w:tblDescription w:val="Kontaktinfotabelle"/>
      </w:tblPr>
      <w:tblGrid>
        <w:gridCol w:w="8931"/>
      </w:tblGrid>
      <w:tr w:rsidR="00260D3F" w:rsidRPr="00A232AE" w:rsidTr="00757065">
        <w:trPr>
          <w:tblHeader/>
        </w:trPr>
        <w:tc>
          <w:tcPr>
            <w:tcW w:w="5000" w:type="pct"/>
          </w:tcPr>
          <w:p w:rsidR="00260D3F" w:rsidRPr="00A232AE" w:rsidRDefault="002849E4" w:rsidP="002849E4">
            <w:pPr>
              <w:pStyle w:val="Kontaktinfos"/>
              <w:spacing w:after="240"/>
              <w:ind w:left="-1656" w:right="578"/>
              <w:rPr>
                <w:lang w:val="de-CH"/>
              </w:rPr>
            </w:pPr>
            <w:r>
              <w:rPr>
                <w:lang w:val="de-CH"/>
              </w:rPr>
              <w:t>Strasse Nr</w:t>
            </w:r>
            <w:r w:rsidR="00757065">
              <w:rPr>
                <w:lang w:val="de-CH"/>
              </w:rPr>
              <w:t xml:space="preserve">  </w:t>
            </w:r>
            <w:r>
              <w:rPr>
                <w:lang w:val="de-CH"/>
              </w:rPr>
              <w:t>PLZ Ort</w:t>
            </w:r>
            <w:r w:rsidR="00260D3F" w:rsidRPr="00A232AE">
              <w:rPr>
                <w:lang w:val="de-CH" w:bidi="de-DE"/>
              </w:rPr>
              <w:t xml:space="preserve"> | </w:t>
            </w:r>
            <w:r>
              <w:rPr>
                <w:lang w:val="de-CH"/>
              </w:rPr>
              <w:t>Natel</w:t>
            </w:r>
            <w:r w:rsidR="00260D3F" w:rsidRPr="00A232AE">
              <w:rPr>
                <w:lang w:val="de-CH" w:bidi="de-DE"/>
              </w:rPr>
              <w:t xml:space="preserve"> | </w:t>
            </w:r>
            <w:r>
              <w:rPr>
                <w:lang w:val="de-CH" w:bidi="de-DE"/>
              </w:rPr>
              <w:t>E Mail</w:t>
            </w:r>
            <w:r w:rsidR="00757065" w:rsidRPr="00A232AE">
              <w:rPr>
                <w:lang w:val="de-CH" w:bidi="de-DE"/>
              </w:rPr>
              <w:t>|</w:t>
            </w:r>
            <w:r w:rsidR="00757065">
              <w:rPr>
                <w:lang w:val="de-CH"/>
              </w:rPr>
              <w:t xml:space="preserve"> Stellenantritt: per sofort</w:t>
            </w:r>
          </w:p>
        </w:tc>
      </w:tr>
    </w:tbl>
    <w:sdt>
      <w:sdtPr>
        <w:rPr>
          <w:lang w:val="de-CH"/>
        </w:rPr>
        <w:alias w:val="Überschrift für Zielsetzung:"/>
        <w:tag w:val="Überschrift für Zielsetzung:"/>
        <w:id w:val="-1471434502"/>
        <w:placeholder>
          <w:docPart w:val="9D9329DC1B9647E9A4230B4C688B9A4E"/>
        </w:placeholder>
        <w:temporary/>
        <w:showingPlcHdr/>
        <w15:appearance w15:val="hidden"/>
      </w:sdtPr>
      <w:sdtEndPr/>
      <w:sdtContent>
        <w:p w:rsidR="00C067C5" w:rsidRPr="00A232AE" w:rsidRDefault="00126049" w:rsidP="00757065">
          <w:pPr>
            <w:pStyle w:val="berschrift1"/>
            <w:spacing w:before="480"/>
            <w:rPr>
              <w:lang w:val="de-CH"/>
            </w:rPr>
          </w:pPr>
          <w:r w:rsidRPr="00A232AE">
            <w:rPr>
              <w:lang w:val="de-CH" w:bidi="de-DE"/>
            </w:rPr>
            <w:t>Zielsetzung</w:t>
          </w:r>
        </w:p>
      </w:sdtContent>
    </w:sdt>
    <w:tbl>
      <w:tblPr>
        <w:tblStyle w:val="Lebenslauftabel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Zielsetzungstabelle"/>
      </w:tblPr>
      <w:tblGrid>
        <w:gridCol w:w="8742"/>
      </w:tblGrid>
      <w:tr w:rsidR="00260D3F" w:rsidRPr="00A232AE" w:rsidTr="00843164">
        <w:trPr>
          <w:tblHeader/>
        </w:trPr>
        <w:tc>
          <w:tcPr>
            <w:tcW w:w="5000" w:type="pct"/>
          </w:tcPr>
          <w:p w:rsidR="00260D3F" w:rsidRPr="00A232AE" w:rsidRDefault="00917741" w:rsidP="00917741">
            <w:pPr>
              <w:ind w:left="327"/>
              <w:rPr>
                <w:lang w:val="de-CH"/>
              </w:rPr>
            </w:pPr>
            <w:r>
              <w:rPr>
                <w:lang w:val="de-CH"/>
              </w:rPr>
              <w:t>Schreiben Sie hier Ihre Ziele auf die Sie in der neuen Stelle anstreben</w:t>
            </w:r>
          </w:p>
        </w:tc>
      </w:tr>
    </w:tbl>
    <w:sdt>
      <w:sdtPr>
        <w:rPr>
          <w:lang w:val="de-CH"/>
        </w:rPr>
        <w:alias w:val="Überschrift Fertigkeiten und Fähigkeiten:"/>
        <w:tag w:val="Überschrift Fertigkeiten und Fähigkeiten"/>
        <w:id w:val="-1758198345"/>
        <w:placeholder>
          <w:docPart w:val="D945992C0EB845739434D46A2E518FE2"/>
        </w:placeholder>
        <w:temporary/>
        <w:showingPlcHdr/>
        <w15:appearance w15:val="hidden"/>
      </w:sdtPr>
      <w:sdtEndPr/>
      <w:sdtContent>
        <w:p w:rsidR="00126049" w:rsidRPr="00A232AE" w:rsidRDefault="00126049" w:rsidP="003A1831">
          <w:pPr>
            <w:pStyle w:val="berschrift1"/>
            <w:spacing w:before="360"/>
            <w:rPr>
              <w:lang w:val="de-CH"/>
            </w:rPr>
          </w:pPr>
          <w:r w:rsidRPr="00A232AE">
            <w:rPr>
              <w:lang w:val="de-CH"/>
            </w:rPr>
            <w:t>Fertigkeiten und Fähigkeiten</w:t>
          </w:r>
        </w:p>
      </w:sdtContent>
    </w:sdt>
    <w:tbl>
      <w:tblPr>
        <w:tblStyle w:val="Lebenslauftabel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Tabelle mit Fertigkeiten und Fähigkeiten"/>
      </w:tblPr>
      <w:tblGrid>
        <w:gridCol w:w="8742"/>
      </w:tblGrid>
      <w:tr w:rsidR="00260D3F" w:rsidRPr="00A232AE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60D3F" w:rsidRPr="00A232AE" w:rsidRDefault="00917741" w:rsidP="00917741">
            <w:pPr>
              <w:spacing w:line="240" w:lineRule="auto"/>
              <w:ind w:left="327"/>
              <w:rPr>
                <w:lang w:val="de-CH"/>
              </w:rPr>
            </w:pPr>
            <w:r>
              <w:rPr>
                <w:lang w:val="de-CH"/>
              </w:rPr>
              <w:t>Schreiben Sie hier alle Ihre Fähigkeiten und Fertigkeiten auf, die in Bezug zu der Stelle auf die Sie sich bewerben stehen</w:t>
            </w:r>
          </w:p>
        </w:tc>
      </w:tr>
    </w:tbl>
    <w:sdt>
      <w:sdtPr>
        <w:rPr>
          <w:lang w:val="de-CH"/>
        </w:rPr>
        <w:alias w:val="Überschrift Erfahrung:"/>
        <w:tag w:val="Überschrift Erfahrung:"/>
        <w:id w:val="899876606"/>
        <w:placeholder>
          <w:docPart w:val="46DB017F459F429EB491ECC33BCC375D"/>
        </w:placeholder>
        <w:temporary/>
        <w:showingPlcHdr/>
        <w15:appearance w15:val="hidden"/>
      </w:sdtPr>
      <w:sdtEndPr/>
      <w:sdtContent>
        <w:p w:rsidR="00843164" w:rsidRPr="00A232AE" w:rsidRDefault="00843164" w:rsidP="003A1831">
          <w:pPr>
            <w:pStyle w:val="berschrift1"/>
            <w:spacing w:before="360"/>
            <w:rPr>
              <w:lang w:val="de-CH"/>
            </w:rPr>
          </w:pPr>
          <w:r w:rsidRPr="00A232AE">
            <w:rPr>
              <w:lang w:val="de-CH"/>
            </w:rPr>
            <w:t>Erfahrung</w:t>
          </w:r>
        </w:p>
      </w:sdtContent>
    </w:sdt>
    <w:tbl>
      <w:tblPr>
        <w:tblStyle w:val="Lebenslauftabelle"/>
        <w:tblW w:w="5000" w:type="pct"/>
        <w:tblLook w:val="0600" w:firstRow="0" w:lastRow="0" w:firstColumn="0" w:lastColumn="0" w:noHBand="1" w:noVBand="1"/>
        <w:tblDescription w:val="Erfahrungstabelle"/>
      </w:tblPr>
      <w:tblGrid>
        <w:gridCol w:w="1986"/>
        <w:gridCol w:w="6756"/>
      </w:tblGrid>
      <w:tr w:rsidR="00843164" w:rsidRPr="00A232AE" w:rsidTr="00927D92">
        <w:trPr>
          <w:tblHeader/>
        </w:trPr>
        <w:tc>
          <w:tcPr>
            <w:tcW w:w="1136" w:type="pct"/>
          </w:tcPr>
          <w:p w:rsidR="00843164" w:rsidRPr="00A232AE" w:rsidRDefault="00D97100" w:rsidP="00843164">
            <w:pPr>
              <w:pStyle w:val="Datum"/>
              <w:rPr>
                <w:lang w:val="de-CH"/>
              </w:rPr>
            </w:pPr>
            <w:sdt>
              <w:sdtPr>
                <w:rPr>
                  <w:lang w:val="de-CH"/>
                </w:rPr>
                <w:alias w:val="Anfangsdatum für Anstellung 2 eingeben:"/>
                <w:tag w:val="Anfangsdatum für Anstellung 2 eingeben:"/>
                <w:id w:val="2144847282"/>
                <w:placeholder>
                  <w:docPart w:val="CB9A21CBF3F74BC7AFC437856CC49AF3"/>
                </w:placeholder>
                <w:temporary/>
                <w:showingPlcHdr/>
                <w15:appearance w15:val="hidden"/>
              </w:sdtPr>
              <w:sdtEndPr/>
              <w:sdtContent>
                <w:r w:rsidR="002849E4" w:rsidRPr="00A232AE">
                  <w:rPr>
                    <w:lang w:val="de-CH" w:bidi="de-DE"/>
                  </w:rPr>
                  <w:t>Beschäftigt von</w:t>
                </w:r>
              </w:sdtContent>
            </w:sdt>
            <w:r w:rsidR="002849E4" w:rsidRPr="00A232AE">
              <w:rPr>
                <w:lang w:val="de-CH" w:bidi="de-DE"/>
              </w:rPr>
              <w:t>–</w:t>
            </w:r>
            <w:sdt>
              <w:sdtPr>
                <w:rPr>
                  <w:lang w:val="de-CH"/>
                </w:rPr>
                <w:alias w:val="Enddatum für Anstellung 2 eingeben:"/>
                <w:tag w:val="Enddatum für Anstellung 2 eingeben:"/>
                <w:id w:val="-1787505042"/>
                <w:placeholder>
                  <w:docPart w:val="2F5CB1AF91864322A881D172A2FD88B4"/>
                </w:placeholder>
                <w:temporary/>
                <w:showingPlcHdr/>
                <w15:appearance w15:val="hidden"/>
              </w:sdtPr>
              <w:sdtEndPr/>
              <w:sdtContent>
                <w:r w:rsidR="002849E4" w:rsidRPr="00A232AE">
                  <w:rPr>
                    <w:lang w:val="de-CH" w:bidi="de-DE"/>
                  </w:rPr>
                  <w:t>bis</w:t>
                </w:r>
              </w:sdtContent>
            </w:sdt>
          </w:p>
        </w:tc>
        <w:tc>
          <w:tcPr>
            <w:tcW w:w="3864" w:type="pct"/>
          </w:tcPr>
          <w:p w:rsidR="002849E4" w:rsidRPr="00A232AE" w:rsidRDefault="00D97100" w:rsidP="002849E4">
            <w:pPr>
              <w:rPr>
                <w:lang w:val="de-CH"/>
              </w:rPr>
            </w:pPr>
            <w:sdt>
              <w:sdtPr>
                <w:rPr>
                  <w:lang w:val="de-CH"/>
                </w:rPr>
                <w:alias w:val="Position 2 eingeben:"/>
                <w:tag w:val="Position 2 eingeben:"/>
                <w:id w:val="-1548907505"/>
                <w:placeholder>
                  <w:docPart w:val="E11D2AE09D9749238929D99F2126549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849E4" w:rsidRPr="00A232AE">
                  <w:rPr>
                    <w:lang w:val="de-CH" w:bidi="de-DE"/>
                  </w:rPr>
                  <w:t>Position</w:t>
                </w:r>
              </w:sdtContent>
            </w:sdt>
            <w:r w:rsidR="002849E4" w:rsidRPr="00A232AE">
              <w:rPr>
                <w:lang w:val="de-CH" w:bidi="de-DE"/>
              </w:rPr>
              <w:t xml:space="preserve">,  </w:t>
            </w:r>
            <w:sdt>
              <w:sdtPr>
                <w:rPr>
                  <w:i/>
                  <w:lang w:val="de-CH"/>
                </w:rPr>
                <w:alias w:val="Firmenname 2 eingeben:"/>
                <w:tag w:val="Firmenname 2 eingeben:"/>
                <w:id w:val="-1937430795"/>
                <w:placeholder>
                  <w:docPart w:val="44F6B8E2093A4AF7A77DBDF9E2598C8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849E4" w:rsidRPr="00A232AE">
                  <w:rPr>
                    <w:i/>
                    <w:lang w:val="de-CH"/>
                  </w:rPr>
                  <w:t>Name der Firma</w:t>
                </w:r>
              </w:sdtContent>
            </w:sdt>
          </w:p>
          <w:p w:rsidR="00843164" w:rsidRPr="00A232AE" w:rsidRDefault="002849E4" w:rsidP="002849E4">
            <w:pPr>
              <w:pStyle w:val="Aufzhlungszeichen"/>
              <w:rPr>
                <w:lang w:val="de-CH"/>
              </w:rPr>
            </w:pPr>
            <w:r>
              <w:rPr>
                <w:lang w:val="de-CH"/>
              </w:rPr>
              <w:t xml:space="preserve"> </w:t>
            </w:r>
            <w:r w:rsidR="003A1831">
              <w:rPr>
                <w:lang w:val="de-CH"/>
              </w:rPr>
              <w:t>Kurze Zusammenfassung Ihrer Verantwortungsbereiche</w:t>
            </w:r>
          </w:p>
        </w:tc>
      </w:tr>
      <w:tr w:rsidR="00843164" w:rsidRPr="00A232AE" w:rsidTr="00927D92">
        <w:tc>
          <w:tcPr>
            <w:tcW w:w="1136" w:type="pct"/>
          </w:tcPr>
          <w:p w:rsidR="00843164" w:rsidRPr="00A232AE" w:rsidRDefault="00D97100" w:rsidP="00843164">
            <w:pPr>
              <w:pStyle w:val="Datum"/>
              <w:rPr>
                <w:lang w:val="de-CH"/>
              </w:rPr>
            </w:pPr>
            <w:sdt>
              <w:sdtPr>
                <w:rPr>
                  <w:lang w:val="de-CH"/>
                </w:rPr>
                <w:alias w:val="Anfangsdatum für Anstellung 2 eingeben:"/>
                <w:tag w:val="Anfangsdatum für Anstellung 2 eingeben:"/>
                <w:id w:val="456924956"/>
                <w:placeholder>
                  <w:docPart w:val="225C85C83BB041829ED2BD84055A0C70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A232AE">
                  <w:rPr>
                    <w:lang w:val="de-CH" w:bidi="de-DE"/>
                  </w:rPr>
                  <w:t>Beschäftigt von</w:t>
                </w:r>
              </w:sdtContent>
            </w:sdt>
            <w:r w:rsidR="00843164" w:rsidRPr="00A232AE">
              <w:rPr>
                <w:lang w:val="de-CH" w:bidi="de-DE"/>
              </w:rPr>
              <w:t>–</w:t>
            </w:r>
            <w:sdt>
              <w:sdtPr>
                <w:rPr>
                  <w:lang w:val="de-CH"/>
                </w:rPr>
                <w:alias w:val="Enddatum für Anstellung 2 eingeben:"/>
                <w:tag w:val="Enddatum für Anstellung 2 eingeben:"/>
                <w:id w:val="-1308615942"/>
                <w:placeholder>
                  <w:docPart w:val="FB23553FC5BC427FAAD9923367956E38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A232AE">
                  <w:rPr>
                    <w:lang w:val="de-CH" w:bidi="de-DE"/>
                  </w:rPr>
                  <w:t>bis</w:t>
                </w:r>
              </w:sdtContent>
            </w:sdt>
          </w:p>
        </w:tc>
        <w:tc>
          <w:tcPr>
            <w:tcW w:w="3864" w:type="pct"/>
          </w:tcPr>
          <w:p w:rsidR="00843164" w:rsidRPr="00A232AE" w:rsidRDefault="00D97100" w:rsidP="00297EBC">
            <w:pPr>
              <w:rPr>
                <w:lang w:val="de-CH"/>
              </w:rPr>
            </w:pPr>
            <w:sdt>
              <w:sdtPr>
                <w:rPr>
                  <w:lang w:val="de-CH"/>
                </w:rPr>
                <w:alias w:val="Position 2 eingeben:"/>
                <w:tag w:val="Position 2 eingeben:"/>
                <w:id w:val="-1321334788"/>
                <w:placeholder>
                  <w:docPart w:val="80CF66DC5A9645C09A933D6689DBD5E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43164" w:rsidRPr="00A232AE">
                  <w:rPr>
                    <w:lang w:val="de-CH" w:bidi="de-DE"/>
                  </w:rPr>
                  <w:t>Position</w:t>
                </w:r>
              </w:sdtContent>
            </w:sdt>
            <w:r w:rsidR="00843164" w:rsidRPr="00A232AE">
              <w:rPr>
                <w:lang w:val="de-CH" w:bidi="de-DE"/>
              </w:rPr>
              <w:t>,</w:t>
            </w:r>
            <w:r w:rsidR="00517AF1" w:rsidRPr="00A232AE">
              <w:rPr>
                <w:lang w:val="de-CH" w:bidi="de-DE"/>
              </w:rPr>
              <w:t xml:space="preserve"> </w:t>
            </w:r>
            <w:r w:rsidR="00843164" w:rsidRPr="00A232AE">
              <w:rPr>
                <w:lang w:val="de-CH" w:bidi="de-DE"/>
              </w:rPr>
              <w:t xml:space="preserve"> </w:t>
            </w:r>
            <w:sdt>
              <w:sdtPr>
                <w:rPr>
                  <w:i/>
                  <w:lang w:val="de-CH"/>
                </w:rPr>
                <w:alias w:val="Firmenname 2 eingeben:"/>
                <w:tag w:val="Firmenname 2 eingeben:"/>
                <w:id w:val="-1799369095"/>
                <w:placeholder>
                  <w:docPart w:val="6AB6B36BCE164634B0E332F4BDFEC10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43164" w:rsidRPr="00A232AE">
                  <w:rPr>
                    <w:i/>
                    <w:lang w:val="de-CH"/>
                  </w:rPr>
                  <w:t>Name der Firma</w:t>
                </w:r>
              </w:sdtContent>
            </w:sdt>
          </w:p>
          <w:p w:rsidR="003A1831" w:rsidRPr="003A1831" w:rsidRDefault="003A1831" w:rsidP="003A1831">
            <w:pPr>
              <w:pStyle w:val="Aufzhlungszeichen"/>
              <w:rPr>
                <w:lang w:val="de-CH"/>
              </w:rPr>
            </w:pPr>
            <w:r>
              <w:rPr>
                <w:lang w:val="de-CH"/>
              </w:rPr>
              <w:t>Kurze Zusammenfassung Ihrer Verantwortungsbereiche</w:t>
            </w:r>
          </w:p>
        </w:tc>
      </w:tr>
      <w:tr w:rsidR="003A1831" w:rsidRPr="00A232AE" w:rsidTr="00447424">
        <w:tc>
          <w:tcPr>
            <w:tcW w:w="1136" w:type="pct"/>
          </w:tcPr>
          <w:p w:rsidR="003A1831" w:rsidRPr="00A232AE" w:rsidRDefault="00D97100" w:rsidP="00447424">
            <w:pPr>
              <w:pStyle w:val="Datum"/>
              <w:rPr>
                <w:lang w:val="de-CH"/>
              </w:rPr>
            </w:pPr>
            <w:sdt>
              <w:sdtPr>
                <w:rPr>
                  <w:lang w:val="de-CH"/>
                </w:rPr>
                <w:alias w:val="Anfangsdatum für Anstellung 2 eingeben:"/>
                <w:tag w:val="Anfangsdatum für Anstellung 2 eingeben:"/>
                <w:id w:val="-149673648"/>
                <w:placeholder>
                  <w:docPart w:val="4D005A0EDF2C467992D5B13158B6CA24"/>
                </w:placeholder>
                <w:temporary/>
                <w:showingPlcHdr/>
                <w15:appearance w15:val="hidden"/>
              </w:sdtPr>
              <w:sdtEndPr/>
              <w:sdtContent>
                <w:r w:rsidR="003A1831" w:rsidRPr="00A232AE">
                  <w:rPr>
                    <w:lang w:val="de-CH" w:bidi="de-DE"/>
                  </w:rPr>
                  <w:t>Beschäftigt von</w:t>
                </w:r>
              </w:sdtContent>
            </w:sdt>
            <w:r w:rsidR="003A1831" w:rsidRPr="00A232AE">
              <w:rPr>
                <w:lang w:val="de-CH" w:bidi="de-DE"/>
              </w:rPr>
              <w:t>–</w:t>
            </w:r>
            <w:sdt>
              <w:sdtPr>
                <w:rPr>
                  <w:lang w:val="de-CH"/>
                </w:rPr>
                <w:alias w:val="Enddatum für Anstellung 2 eingeben:"/>
                <w:tag w:val="Enddatum für Anstellung 2 eingeben:"/>
                <w:id w:val="750780691"/>
                <w:placeholder>
                  <w:docPart w:val="75516C42D97140618E99BE3ACCACCE85"/>
                </w:placeholder>
                <w:temporary/>
                <w:showingPlcHdr/>
                <w15:appearance w15:val="hidden"/>
              </w:sdtPr>
              <w:sdtEndPr/>
              <w:sdtContent>
                <w:r w:rsidR="003A1831" w:rsidRPr="00A232AE">
                  <w:rPr>
                    <w:lang w:val="de-CH" w:bidi="de-DE"/>
                  </w:rPr>
                  <w:t>bis</w:t>
                </w:r>
              </w:sdtContent>
            </w:sdt>
          </w:p>
        </w:tc>
        <w:tc>
          <w:tcPr>
            <w:tcW w:w="3864" w:type="pct"/>
          </w:tcPr>
          <w:p w:rsidR="003A1831" w:rsidRPr="00A232AE" w:rsidRDefault="00D97100" w:rsidP="00447424">
            <w:pPr>
              <w:rPr>
                <w:lang w:val="de-CH"/>
              </w:rPr>
            </w:pPr>
            <w:sdt>
              <w:sdtPr>
                <w:rPr>
                  <w:lang w:val="de-CH"/>
                </w:rPr>
                <w:alias w:val="Position 2 eingeben:"/>
                <w:tag w:val="Position 2 eingeben:"/>
                <w:id w:val="2015029139"/>
                <w:placeholder>
                  <w:docPart w:val="83A33464D98645D2B21800B1A4FB014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A1831" w:rsidRPr="00A232AE">
                  <w:rPr>
                    <w:lang w:val="de-CH" w:bidi="de-DE"/>
                  </w:rPr>
                  <w:t>Position</w:t>
                </w:r>
              </w:sdtContent>
            </w:sdt>
            <w:r w:rsidR="003A1831" w:rsidRPr="00A232AE">
              <w:rPr>
                <w:lang w:val="de-CH" w:bidi="de-DE"/>
              </w:rPr>
              <w:t xml:space="preserve">,  </w:t>
            </w:r>
            <w:sdt>
              <w:sdtPr>
                <w:rPr>
                  <w:i/>
                  <w:lang w:val="de-CH"/>
                </w:rPr>
                <w:alias w:val="Firmenname 2 eingeben:"/>
                <w:tag w:val="Firmenname 2 eingeben:"/>
                <w:id w:val="1630356483"/>
                <w:placeholder>
                  <w:docPart w:val="3BF9F234C5A645AFB7E79408DD55DC8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A1831" w:rsidRPr="00A232AE">
                  <w:rPr>
                    <w:i/>
                    <w:lang w:val="de-CH"/>
                  </w:rPr>
                  <w:t>Name der Firma</w:t>
                </w:r>
              </w:sdtContent>
            </w:sdt>
          </w:p>
          <w:p w:rsidR="003A1831" w:rsidRPr="00A232AE" w:rsidRDefault="003A1831" w:rsidP="00447424">
            <w:pPr>
              <w:pStyle w:val="Aufzhlungszeichen"/>
              <w:rPr>
                <w:lang w:val="de-CH"/>
              </w:rPr>
            </w:pPr>
            <w:r>
              <w:rPr>
                <w:lang w:val="de-CH"/>
              </w:rPr>
              <w:t>Kurze Zusammenfassung Ihrer Verantwortungsbereiche</w:t>
            </w:r>
          </w:p>
        </w:tc>
      </w:tr>
      <w:tr w:rsidR="003A1831" w:rsidRPr="00A232AE" w:rsidTr="00447424">
        <w:tc>
          <w:tcPr>
            <w:tcW w:w="1136" w:type="pct"/>
          </w:tcPr>
          <w:p w:rsidR="003A1831" w:rsidRPr="00A232AE" w:rsidRDefault="00D97100" w:rsidP="00447424">
            <w:pPr>
              <w:pStyle w:val="Datum"/>
              <w:rPr>
                <w:lang w:val="de-CH"/>
              </w:rPr>
            </w:pPr>
            <w:sdt>
              <w:sdtPr>
                <w:rPr>
                  <w:lang w:val="de-CH"/>
                </w:rPr>
                <w:alias w:val="Anfangsdatum für Anstellung 2 eingeben:"/>
                <w:tag w:val="Anfangsdatum für Anstellung 2 eingeben:"/>
                <w:id w:val="-380794059"/>
                <w:placeholder>
                  <w:docPart w:val="B3DF744A0FB14A1F8A55ABDB9D8A13CB"/>
                </w:placeholder>
                <w:temporary/>
                <w:showingPlcHdr/>
                <w15:appearance w15:val="hidden"/>
              </w:sdtPr>
              <w:sdtEndPr/>
              <w:sdtContent>
                <w:r w:rsidR="003A1831" w:rsidRPr="00A232AE">
                  <w:rPr>
                    <w:lang w:val="de-CH" w:bidi="de-DE"/>
                  </w:rPr>
                  <w:t>Beschäftigt von</w:t>
                </w:r>
              </w:sdtContent>
            </w:sdt>
            <w:r w:rsidR="003A1831" w:rsidRPr="00A232AE">
              <w:rPr>
                <w:lang w:val="de-CH" w:bidi="de-DE"/>
              </w:rPr>
              <w:t>–</w:t>
            </w:r>
            <w:sdt>
              <w:sdtPr>
                <w:rPr>
                  <w:lang w:val="de-CH"/>
                </w:rPr>
                <w:alias w:val="Enddatum für Anstellung 2 eingeben:"/>
                <w:tag w:val="Enddatum für Anstellung 2 eingeben:"/>
                <w:id w:val="-861128536"/>
                <w:placeholder>
                  <w:docPart w:val="555448B08D46470CAE2CD80F5E0F21E4"/>
                </w:placeholder>
                <w:temporary/>
                <w:showingPlcHdr/>
                <w15:appearance w15:val="hidden"/>
              </w:sdtPr>
              <w:sdtEndPr/>
              <w:sdtContent>
                <w:r w:rsidR="003A1831" w:rsidRPr="00A232AE">
                  <w:rPr>
                    <w:lang w:val="de-CH" w:bidi="de-DE"/>
                  </w:rPr>
                  <w:t>bis</w:t>
                </w:r>
              </w:sdtContent>
            </w:sdt>
          </w:p>
        </w:tc>
        <w:tc>
          <w:tcPr>
            <w:tcW w:w="3864" w:type="pct"/>
          </w:tcPr>
          <w:p w:rsidR="003A1831" w:rsidRPr="00A232AE" w:rsidRDefault="00D97100" w:rsidP="00447424">
            <w:pPr>
              <w:rPr>
                <w:lang w:val="de-CH"/>
              </w:rPr>
            </w:pPr>
            <w:sdt>
              <w:sdtPr>
                <w:rPr>
                  <w:lang w:val="de-CH"/>
                </w:rPr>
                <w:alias w:val="Position 2 eingeben:"/>
                <w:tag w:val="Position 2 eingeben:"/>
                <w:id w:val="-515298788"/>
                <w:placeholder>
                  <w:docPart w:val="8D6645E94E3A457CAB4F7F96CAAD1C9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A1831" w:rsidRPr="00A232AE">
                  <w:rPr>
                    <w:lang w:val="de-CH" w:bidi="de-DE"/>
                  </w:rPr>
                  <w:t>Position</w:t>
                </w:r>
              </w:sdtContent>
            </w:sdt>
            <w:r w:rsidR="003A1831" w:rsidRPr="00A232AE">
              <w:rPr>
                <w:lang w:val="de-CH" w:bidi="de-DE"/>
              </w:rPr>
              <w:t xml:space="preserve">,  </w:t>
            </w:r>
            <w:sdt>
              <w:sdtPr>
                <w:rPr>
                  <w:i/>
                  <w:lang w:val="de-CH"/>
                </w:rPr>
                <w:alias w:val="Firmenname 2 eingeben:"/>
                <w:tag w:val="Firmenname 2 eingeben:"/>
                <w:id w:val="-1272157811"/>
                <w:placeholder>
                  <w:docPart w:val="CE8E2C7A58D74226BAE639CA11E0EF2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A1831" w:rsidRPr="00A232AE">
                  <w:rPr>
                    <w:i/>
                    <w:lang w:val="de-CH"/>
                  </w:rPr>
                  <w:t>Name der Firma</w:t>
                </w:r>
              </w:sdtContent>
            </w:sdt>
          </w:p>
          <w:p w:rsidR="003A1831" w:rsidRPr="00A232AE" w:rsidRDefault="003A1831" w:rsidP="00447424">
            <w:pPr>
              <w:pStyle w:val="Aufzhlungszeichen"/>
              <w:rPr>
                <w:lang w:val="de-CH"/>
              </w:rPr>
            </w:pPr>
            <w:r>
              <w:rPr>
                <w:lang w:val="de-CH"/>
              </w:rPr>
              <w:t>Kurze Zusammenfassung Ihrer Verantwortungsbereiche</w:t>
            </w:r>
          </w:p>
        </w:tc>
      </w:tr>
    </w:tbl>
    <w:p w:rsidR="00843164" w:rsidRPr="00A232AE" w:rsidRDefault="00917741" w:rsidP="003A1831">
      <w:pPr>
        <w:pStyle w:val="berschrift1"/>
        <w:spacing w:before="360"/>
        <w:rPr>
          <w:lang w:val="de-CH"/>
        </w:rPr>
      </w:pPr>
      <w:r>
        <w:rPr>
          <w:lang w:val="de-CH"/>
        </w:rPr>
        <w:t>aus- und weiterbildung</w:t>
      </w:r>
    </w:p>
    <w:tbl>
      <w:tblPr>
        <w:tblStyle w:val="Lebenslauftabelle"/>
        <w:tblW w:w="5000" w:type="pct"/>
        <w:tblLook w:val="0600" w:firstRow="0" w:lastRow="0" w:firstColumn="0" w:lastColumn="0" w:noHBand="1" w:noVBand="1"/>
        <w:tblDescription w:val="Ausbildungstabelle"/>
      </w:tblPr>
      <w:tblGrid>
        <w:gridCol w:w="1986"/>
        <w:gridCol w:w="6756"/>
      </w:tblGrid>
      <w:tr w:rsidR="00917741" w:rsidRPr="00A232AE" w:rsidTr="00927D92">
        <w:trPr>
          <w:tblHeader/>
        </w:trPr>
        <w:tc>
          <w:tcPr>
            <w:tcW w:w="1136" w:type="pct"/>
          </w:tcPr>
          <w:p w:rsidR="00917741" w:rsidRDefault="00917741" w:rsidP="00917741">
            <w:pPr>
              <w:pStyle w:val="Datum"/>
              <w:rPr>
                <w:lang w:val="de-CH"/>
              </w:rPr>
            </w:pPr>
            <w:r>
              <w:rPr>
                <w:lang w:val="de-CH"/>
              </w:rPr>
              <w:t>von</w:t>
            </w:r>
            <w:r w:rsidRPr="00A232AE">
              <w:rPr>
                <w:lang w:val="de-CH" w:bidi="de-DE"/>
              </w:rPr>
              <w:t>–</w:t>
            </w:r>
            <w:sdt>
              <w:sdtPr>
                <w:rPr>
                  <w:lang w:val="de-CH"/>
                </w:rPr>
                <w:alias w:val="Enddatum für Ausbildung eingeben:"/>
                <w:tag w:val="Enddatum für Ausbildung eingeben:"/>
                <w:id w:val="1602303976"/>
                <w:placeholder>
                  <w:docPart w:val="9DC3FFC878B042B19E9C76BD9F038105"/>
                </w:placeholder>
                <w:temporary/>
                <w:showingPlcHdr/>
                <w15:appearance w15:val="hidden"/>
              </w:sdtPr>
              <w:sdtEndPr/>
              <w:sdtContent>
                <w:r w:rsidRPr="00A232AE">
                  <w:rPr>
                    <w:lang w:val="de-CH" w:bidi="de-DE"/>
                  </w:rPr>
                  <w:t>bis</w:t>
                </w:r>
              </w:sdtContent>
            </w:sdt>
          </w:p>
        </w:tc>
        <w:tc>
          <w:tcPr>
            <w:tcW w:w="3864" w:type="pct"/>
          </w:tcPr>
          <w:p w:rsidR="00917741" w:rsidRDefault="002849E4" w:rsidP="00917741">
            <w:pPr>
              <w:rPr>
                <w:lang w:val="de-CH"/>
              </w:rPr>
            </w:pPr>
            <w:r>
              <w:rPr>
                <w:lang w:val="de-CH"/>
              </w:rPr>
              <w:t>Aktuellste zuerst</w:t>
            </w:r>
          </w:p>
        </w:tc>
      </w:tr>
      <w:tr w:rsidR="00917741" w:rsidRPr="00A232AE" w:rsidTr="00927D92">
        <w:trPr>
          <w:tblHeader/>
        </w:trPr>
        <w:tc>
          <w:tcPr>
            <w:tcW w:w="1136" w:type="pct"/>
          </w:tcPr>
          <w:p w:rsidR="00917741" w:rsidRDefault="00917741" w:rsidP="00917741">
            <w:pPr>
              <w:pStyle w:val="Datum"/>
              <w:rPr>
                <w:lang w:val="de-CH"/>
              </w:rPr>
            </w:pPr>
            <w:r>
              <w:rPr>
                <w:lang w:val="de-CH"/>
              </w:rPr>
              <w:t>von</w:t>
            </w:r>
            <w:r w:rsidRPr="00A232AE">
              <w:rPr>
                <w:lang w:val="de-CH" w:bidi="de-DE"/>
              </w:rPr>
              <w:t>–</w:t>
            </w:r>
            <w:sdt>
              <w:sdtPr>
                <w:rPr>
                  <w:lang w:val="de-CH"/>
                </w:rPr>
                <w:alias w:val="Enddatum für Ausbildung eingeben:"/>
                <w:tag w:val="Enddatum für Ausbildung eingeben:"/>
                <w:id w:val="-359126265"/>
                <w:placeholder>
                  <w:docPart w:val="9D2962EBB3F44C3F887716AE562DA043"/>
                </w:placeholder>
                <w:temporary/>
                <w:showingPlcHdr/>
                <w15:appearance w15:val="hidden"/>
              </w:sdtPr>
              <w:sdtEndPr/>
              <w:sdtContent>
                <w:r w:rsidRPr="00A232AE">
                  <w:rPr>
                    <w:lang w:val="de-CH" w:bidi="de-DE"/>
                  </w:rPr>
                  <w:t>bis</w:t>
                </w:r>
              </w:sdtContent>
            </w:sdt>
          </w:p>
        </w:tc>
        <w:tc>
          <w:tcPr>
            <w:tcW w:w="3864" w:type="pct"/>
          </w:tcPr>
          <w:p w:rsidR="00917741" w:rsidRDefault="00917741" w:rsidP="003A1831">
            <w:pPr>
              <w:rPr>
                <w:lang w:val="de-CH"/>
              </w:rPr>
            </w:pPr>
          </w:p>
        </w:tc>
      </w:tr>
      <w:tr w:rsidR="00843164" w:rsidRPr="00A232AE" w:rsidTr="00927D92">
        <w:trPr>
          <w:tblHeader/>
        </w:trPr>
        <w:tc>
          <w:tcPr>
            <w:tcW w:w="1136" w:type="pct"/>
          </w:tcPr>
          <w:p w:rsidR="00843164" w:rsidRPr="00A232AE" w:rsidRDefault="00917741" w:rsidP="00917741">
            <w:pPr>
              <w:pStyle w:val="Datum"/>
              <w:rPr>
                <w:lang w:val="de-CH"/>
              </w:rPr>
            </w:pPr>
            <w:r>
              <w:rPr>
                <w:lang w:val="de-CH"/>
              </w:rPr>
              <w:t>von</w:t>
            </w:r>
            <w:r w:rsidR="00843164" w:rsidRPr="00A232AE">
              <w:rPr>
                <w:lang w:val="de-CH" w:bidi="de-DE"/>
              </w:rPr>
              <w:t>–</w:t>
            </w:r>
            <w:sdt>
              <w:sdtPr>
                <w:rPr>
                  <w:lang w:val="de-CH"/>
                </w:rPr>
                <w:alias w:val="Enddatum für Ausbildung eingeben:"/>
                <w:tag w:val="Enddatum für Ausbildung eingeben:"/>
                <w:id w:val="2091974948"/>
                <w:placeholder>
                  <w:docPart w:val="C9B97D941E1D4051B053A6A67161748D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A232AE">
                  <w:rPr>
                    <w:lang w:val="de-CH" w:bidi="de-DE"/>
                  </w:rPr>
                  <w:t>bis</w:t>
                </w:r>
              </w:sdtContent>
            </w:sdt>
          </w:p>
        </w:tc>
        <w:tc>
          <w:tcPr>
            <w:tcW w:w="3864" w:type="pct"/>
          </w:tcPr>
          <w:p w:rsidR="00917741" w:rsidRPr="00917741" w:rsidRDefault="00917741" w:rsidP="002849E4">
            <w:pPr>
              <w:rPr>
                <w:i/>
                <w:lang w:val="de-CH"/>
              </w:rPr>
            </w:pPr>
          </w:p>
        </w:tc>
      </w:tr>
    </w:tbl>
    <w:p w:rsidR="002849E4" w:rsidRPr="00A232AE" w:rsidRDefault="002849E4" w:rsidP="002849E4">
      <w:pPr>
        <w:pStyle w:val="berschrift1"/>
        <w:spacing w:before="360"/>
        <w:rPr>
          <w:lang w:val="de-CH"/>
        </w:rPr>
      </w:pPr>
      <w:r>
        <w:rPr>
          <w:lang w:val="de-CH"/>
        </w:rPr>
        <w:t>Berufliche Kenntnissse</w:t>
      </w:r>
    </w:p>
    <w:tbl>
      <w:tblPr>
        <w:tblStyle w:val="Lebenslauftabel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Führungsqualitätstabelle"/>
      </w:tblPr>
      <w:tblGrid>
        <w:gridCol w:w="8742"/>
      </w:tblGrid>
      <w:tr w:rsidR="002849E4" w:rsidRPr="00A232AE" w:rsidTr="003875BB">
        <w:trPr>
          <w:tblHeader/>
        </w:trPr>
        <w:tc>
          <w:tcPr>
            <w:tcW w:w="5000" w:type="pct"/>
          </w:tcPr>
          <w:p w:rsidR="002849E4" w:rsidRPr="00A232AE" w:rsidRDefault="002849E4" w:rsidP="003875BB">
            <w:pPr>
              <w:ind w:left="327"/>
              <w:rPr>
                <w:lang w:val="de-CH"/>
              </w:rPr>
            </w:pPr>
            <w:r>
              <w:rPr>
                <w:lang w:val="de-CH"/>
              </w:rPr>
              <w:t>Welche beruflichen Fähigkeiten haben Sie</w:t>
            </w:r>
          </w:p>
        </w:tc>
      </w:tr>
    </w:tbl>
    <w:p w:rsidR="00126049" w:rsidRPr="00A232AE" w:rsidRDefault="003A1831" w:rsidP="003A1831">
      <w:pPr>
        <w:pStyle w:val="berschrift1"/>
        <w:spacing w:before="360"/>
        <w:rPr>
          <w:lang w:val="de-CH"/>
        </w:rPr>
      </w:pPr>
      <w:r>
        <w:rPr>
          <w:lang w:val="de-CH"/>
        </w:rPr>
        <w:t>Sprachen</w:t>
      </w:r>
    </w:p>
    <w:tbl>
      <w:tblPr>
        <w:tblStyle w:val="Lebenslauftabelle"/>
        <w:tblW w:w="5000" w:type="pct"/>
        <w:tblLook w:val="0600" w:firstRow="0" w:lastRow="0" w:firstColumn="0" w:lastColumn="0" w:noHBand="1" w:noVBand="1"/>
        <w:tblDescription w:val="Ausbildungstabelle"/>
      </w:tblPr>
      <w:tblGrid>
        <w:gridCol w:w="1986"/>
        <w:gridCol w:w="6756"/>
      </w:tblGrid>
      <w:tr w:rsidR="003A1831" w:rsidRPr="00A232AE" w:rsidTr="003A1831">
        <w:trPr>
          <w:trHeight w:val="227"/>
          <w:tblHeader/>
        </w:trPr>
        <w:tc>
          <w:tcPr>
            <w:tcW w:w="1136" w:type="pct"/>
          </w:tcPr>
          <w:p w:rsidR="003A1831" w:rsidRDefault="002849E4" w:rsidP="003A1831">
            <w:pPr>
              <w:pStyle w:val="Datum"/>
              <w:spacing w:after="0"/>
              <w:rPr>
                <w:lang w:val="de-CH"/>
              </w:rPr>
            </w:pPr>
            <w:r>
              <w:rPr>
                <w:lang w:val="de-CH"/>
              </w:rPr>
              <w:t>Deutsch</w:t>
            </w:r>
          </w:p>
        </w:tc>
        <w:tc>
          <w:tcPr>
            <w:tcW w:w="3864" w:type="pct"/>
          </w:tcPr>
          <w:p w:rsidR="003A1831" w:rsidRDefault="003A1831" w:rsidP="003A1831">
            <w:pPr>
              <w:spacing w:after="0"/>
              <w:rPr>
                <w:lang w:val="de-CH"/>
              </w:rPr>
            </w:pPr>
            <w:r>
              <w:rPr>
                <w:lang w:val="de-CH"/>
              </w:rPr>
              <w:t>Muttersprache</w:t>
            </w:r>
          </w:p>
        </w:tc>
      </w:tr>
      <w:tr w:rsidR="003A1831" w:rsidRPr="00A232AE" w:rsidTr="003A1831">
        <w:trPr>
          <w:trHeight w:val="227"/>
          <w:tblHeader/>
        </w:trPr>
        <w:tc>
          <w:tcPr>
            <w:tcW w:w="1136" w:type="pct"/>
          </w:tcPr>
          <w:p w:rsidR="003A1831" w:rsidRDefault="002849E4" w:rsidP="003A1831">
            <w:pPr>
              <w:pStyle w:val="Datum"/>
              <w:spacing w:after="0"/>
              <w:rPr>
                <w:lang w:val="de-CH"/>
              </w:rPr>
            </w:pPr>
            <w:r>
              <w:rPr>
                <w:lang w:val="de-CH"/>
              </w:rPr>
              <w:t>…..</w:t>
            </w:r>
          </w:p>
        </w:tc>
        <w:tc>
          <w:tcPr>
            <w:tcW w:w="3864" w:type="pct"/>
          </w:tcPr>
          <w:p w:rsidR="003A1831" w:rsidRDefault="003A1831" w:rsidP="003A1831">
            <w:pPr>
              <w:spacing w:after="0"/>
              <w:rPr>
                <w:lang w:val="de-CH"/>
              </w:rPr>
            </w:pPr>
            <w:r>
              <w:rPr>
                <w:lang w:val="de-CH"/>
              </w:rPr>
              <w:t>Sehr gute Kenntnisse</w:t>
            </w:r>
          </w:p>
        </w:tc>
      </w:tr>
      <w:tr w:rsidR="003A1831" w:rsidRPr="00A232AE" w:rsidTr="003A1831">
        <w:trPr>
          <w:trHeight w:val="227"/>
          <w:tblHeader/>
        </w:trPr>
        <w:tc>
          <w:tcPr>
            <w:tcW w:w="1136" w:type="pct"/>
          </w:tcPr>
          <w:p w:rsidR="003A1831" w:rsidRPr="00A232AE" w:rsidRDefault="002849E4" w:rsidP="003A1831">
            <w:pPr>
              <w:pStyle w:val="Datum"/>
              <w:spacing w:after="0"/>
              <w:rPr>
                <w:lang w:val="de-CH"/>
              </w:rPr>
            </w:pPr>
            <w:r>
              <w:rPr>
                <w:lang w:val="de-CH"/>
              </w:rPr>
              <w:t>…….</w:t>
            </w:r>
          </w:p>
        </w:tc>
        <w:tc>
          <w:tcPr>
            <w:tcW w:w="3864" w:type="pct"/>
          </w:tcPr>
          <w:p w:rsidR="003A1831" w:rsidRPr="00917741" w:rsidRDefault="002849E4" w:rsidP="003A1831">
            <w:pPr>
              <w:spacing w:after="0"/>
              <w:rPr>
                <w:i/>
                <w:lang w:val="de-CH"/>
              </w:rPr>
            </w:pPr>
            <w:r>
              <w:rPr>
                <w:lang w:val="de-CH"/>
              </w:rPr>
              <w:t>G</w:t>
            </w:r>
            <w:r w:rsidR="003A1831">
              <w:rPr>
                <w:lang w:val="de-CH"/>
              </w:rPr>
              <w:t>ute Kenntnisse</w:t>
            </w:r>
          </w:p>
        </w:tc>
      </w:tr>
    </w:tbl>
    <w:p w:rsidR="00260D3F" w:rsidRPr="00A232AE" w:rsidRDefault="00260D3F" w:rsidP="003A1831">
      <w:pPr>
        <w:rPr>
          <w:lang w:val="de-CH"/>
        </w:rPr>
      </w:pPr>
    </w:p>
    <w:sectPr w:rsidR="00260D3F" w:rsidRPr="00A232AE" w:rsidSect="00927D92">
      <w:footerReference w:type="default" r:id="rId11"/>
      <w:pgSz w:w="11906" w:h="16838" w:code="9"/>
      <w:pgMar w:top="964" w:right="1582" w:bottom="964" w:left="15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676" w:rsidRDefault="00A37676">
      <w:pPr>
        <w:spacing w:after="0"/>
      </w:pPr>
      <w:r>
        <w:separator/>
      </w:r>
    </w:p>
    <w:p w:rsidR="00A37676" w:rsidRDefault="00A37676"/>
  </w:endnote>
  <w:endnote w:type="continuationSeparator" w:id="0">
    <w:p w:rsidR="00A37676" w:rsidRDefault="00A37676">
      <w:pPr>
        <w:spacing w:after="0"/>
      </w:pPr>
      <w:r>
        <w:continuationSeparator/>
      </w:r>
    </w:p>
    <w:p w:rsidR="00A37676" w:rsidRDefault="00A376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7C5" w:rsidRDefault="00F6077F">
    <w:pPr>
      <w:pStyle w:val="Fuzeile"/>
    </w:pPr>
    <w:r>
      <w:rPr>
        <w:lang w:bidi="de-DE"/>
      </w:rPr>
      <w:t xml:space="preserve">Seite </w:t>
    </w:r>
    <w:r>
      <w:rPr>
        <w:noProof w:val="0"/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noProof w:val="0"/>
        <w:lang w:bidi="de-DE"/>
      </w:rPr>
      <w:fldChar w:fldCharType="separate"/>
    </w:r>
    <w:r w:rsidR="00757065">
      <w:rPr>
        <w:lang w:bidi="de-DE"/>
      </w:rPr>
      <w:t>2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676" w:rsidRDefault="00A37676">
      <w:pPr>
        <w:spacing w:after="0"/>
      </w:pPr>
      <w:r>
        <w:separator/>
      </w:r>
    </w:p>
    <w:p w:rsidR="00A37676" w:rsidRDefault="00A37676"/>
  </w:footnote>
  <w:footnote w:type="continuationSeparator" w:id="0">
    <w:p w:rsidR="00A37676" w:rsidRDefault="00A37676">
      <w:pPr>
        <w:spacing w:after="0"/>
      </w:pPr>
      <w:r>
        <w:continuationSeparator/>
      </w:r>
    </w:p>
    <w:p w:rsidR="00A37676" w:rsidRDefault="00A376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Aufzhlungszeichen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0" w:nlCheck="1" w:checkStyle="0"/>
  <w:activeWritingStyle w:appName="MSWord" w:lang="de-CH" w:vendorID="64" w:dllVersion="131078" w:nlCheck="1" w:checkStyle="0"/>
  <w:activeWritingStyle w:appName="MSWord" w:lang="de-DE" w:vendorID="64" w:dllVersion="131078" w:nlCheck="1" w:checkStyle="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76"/>
    <w:rsid w:val="00025364"/>
    <w:rsid w:val="000C0CA7"/>
    <w:rsid w:val="000F2762"/>
    <w:rsid w:val="00126049"/>
    <w:rsid w:val="0014523F"/>
    <w:rsid w:val="00254924"/>
    <w:rsid w:val="002563E8"/>
    <w:rsid w:val="00260D3F"/>
    <w:rsid w:val="002849E4"/>
    <w:rsid w:val="003A1831"/>
    <w:rsid w:val="004827F9"/>
    <w:rsid w:val="00517AF1"/>
    <w:rsid w:val="00616D33"/>
    <w:rsid w:val="00650306"/>
    <w:rsid w:val="00693B17"/>
    <w:rsid w:val="0070240D"/>
    <w:rsid w:val="00757065"/>
    <w:rsid w:val="00762CE4"/>
    <w:rsid w:val="007E7031"/>
    <w:rsid w:val="00843164"/>
    <w:rsid w:val="00854E7D"/>
    <w:rsid w:val="008551F7"/>
    <w:rsid w:val="008B5DC0"/>
    <w:rsid w:val="008F468D"/>
    <w:rsid w:val="00917741"/>
    <w:rsid w:val="00927D92"/>
    <w:rsid w:val="00A232AE"/>
    <w:rsid w:val="00A24001"/>
    <w:rsid w:val="00A37676"/>
    <w:rsid w:val="00A82DCC"/>
    <w:rsid w:val="00AD2D8C"/>
    <w:rsid w:val="00C02E26"/>
    <w:rsid w:val="00C067C5"/>
    <w:rsid w:val="00C348D3"/>
    <w:rsid w:val="00CC05D9"/>
    <w:rsid w:val="00CD7582"/>
    <w:rsid w:val="00D0020C"/>
    <w:rsid w:val="00D06E8C"/>
    <w:rsid w:val="00D65641"/>
    <w:rsid w:val="00D81F4E"/>
    <w:rsid w:val="00D97100"/>
    <w:rsid w:val="00E029D0"/>
    <w:rsid w:val="00E76367"/>
    <w:rsid w:val="00F25533"/>
    <w:rsid w:val="00F6077F"/>
    <w:rsid w:val="00F63B5F"/>
    <w:rsid w:val="00F8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831565-02CB-403A-88F3-7232A651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B5DC0"/>
  </w:style>
  <w:style w:type="paragraph" w:styleId="berschrift1">
    <w:name w:val="heading 1"/>
    <w:basedOn w:val="Standard"/>
    <w:link w:val="berschrift1Zchn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berschrift2">
    <w:name w:val="heading 2"/>
    <w:basedOn w:val="Standard"/>
    <w:next w:val="Standard"/>
    <w:link w:val="berschrift2Zchn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berschrift3">
    <w:name w:val="heading 3"/>
    <w:basedOn w:val="Standard"/>
    <w:next w:val="Standard"/>
    <w:link w:val="berschrift3Zchn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elZchn">
    <w:name w:val="Titel Zchn"/>
    <w:basedOn w:val="Absatz-Standardschriftart"/>
    <w:link w:val="Titel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Aufzhlungszeichen">
    <w:name w:val="List Bullet"/>
    <w:basedOn w:val="Standard"/>
    <w:uiPriority w:val="8"/>
    <w:unhideWhenUsed/>
    <w:qFormat/>
    <w:pPr>
      <w:numPr>
        <w:numId w:val="5"/>
      </w:numPr>
    </w:pPr>
  </w:style>
  <w:style w:type="paragraph" w:styleId="Kopfzeile">
    <w:name w:val="header"/>
    <w:basedOn w:val="Standard"/>
    <w:link w:val="KopfzeileZchn"/>
    <w:uiPriority w:val="99"/>
    <w:unhideWhenUsed/>
    <w:rsid w:val="008B5DC0"/>
    <w:pPr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B5DC0"/>
  </w:style>
  <w:style w:type="paragraph" w:styleId="Fuzeile">
    <w:name w:val="footer"/>
    <w:basedOn w:val="Standard"/>
    <w:link w:val="FuzeileZchn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uzeileZchn">
    <w:name w:val="Fußzeile Zchn"/>
    <w:basedOn w:val="Absatz-Standardschriftart"/>
    <w:link w:val="Fuzeile"/>
    <w:uiPriority w:val="99"/>
    <w:rPr>
      <w:noProof/>
    </w:rPr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ebenslauftabelle">
    <w:name w:val="Lebenslauftabelle"/>
    <w:basedOn w:val="NormaleTabelle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um">
    <w:name w:val="Date"/>
    <w:basedOn w:val="Standard"/>
    <w:next w:val="Standard"/>
    <w:link w:val="DatumZchn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umZchn">
    <w:name w:val="Datum Zchn"/>
    <w:basedOn w:val="Absatz-Standardschriftart"/>
    <w:link w:val="Datum"/>
    <w:uiPriority w:val="6"/>
    <w:rsid w:val="008B5DC0"/>
    <w:rPr>
      <w:color w:val="auto"/>
    </w:rPr>
  </w:style>
  <w:style w:type="character" w:styleId="Hervorhebung">
    <w:name w:val="Emphasis"/>
    <w:basedOn w:val="Absatz-Standardschriftart"/>
    <w:uiPriority w:val="7"/>
    <w:unhideWhenUsed/>
    <w:qFormat/>
    <w:rPr>
      <w:i/>
      <w:iCs/>
      <w:color w:val="404040" w:themeColor="text1" w:themeTint="BF"/>
    </w:rPr>
  </w:style>
  <w:style w:type="paragraph" w:customStyle="1" w:styleId="Kontaktinfos">
    <w:name w:val="Kontaktinfos"/>
    <w:basedOn w:val="Standard"/>
    <w:uiPriority w:val="2"/>
    <w:qFormat/>
    <w:pPr>
      <w:spacing w:after="36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05D9"/>
    <w:rPr>
      <w:rFonts w:ascii="Segoe UI" w:hAnsi="Segoe UI" w:cs="Segoe UI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CC05D9"/>
  </w:style>
  <w:style w:type="paragraph" w:styleId="Blocktext">
    <w:name w:val="Block Text"/>
    <w:basedOn w:val="Standard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CC05D9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CC05D9"/>
  </w:style>
  <w:style w:type="paragraph" w:styleId="Textkrper2">
    <w:name w:val="Body Text 2"/>
    <w:basedOn w:val="Standard"/>
    <w:link w:val="Textkrper2Zchn"/>
    <w:uiPriority w:val="99"/>
    <w:semiHidden/>
    <w:unhideWhenUsed/>
    <w:rsid w:val="00CC05D9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CC05D9"/>
  </w:style>
  <w:style w:type="paragraph" w:styleId="Textkrper3">
    <w:name w:val="Body Text 3"/>
    <w:basedOn w:val="Standard"/>
    <w:link w:val="Textkrper3Zchn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C05D9"/>
    <w:rPr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CC05D9"/>
    <w:pPr>
      <w:spacing w:after="1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CC05D9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CC05D9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CC05D9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CC05D9"/>
    <w:pPr>
      <w:spacing w:after="1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CC05D9"/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CC05D9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C05D9"/>
    <w:rPr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CC05D9"/>
    <w:pPr>
      <w:spacing w:after="0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CC05D9"/>
  </w:style>
  <w:style w:type="table" w:styleId="FarbigesRaster">
    <w:name w:val="Colorful Grid"/>
    <w:basedOn w:val="NormaleTabelle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C05D9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05D9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05D9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05D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05D9"/>
    <w:rPr>
      <w:b/>
      <w:bCs/>
      <w:szCs w:val="20"/>
    </w:rPr>
  </w:style>
  <w:style w:type="table" w:styleId="DunkleListe">
    <w:name w:val="Dark List"/>
    <w:basedOn w:val="NormaleTabelle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C05D9"/>
    <w:rPr>
      <w:rFonts w:ascii="Segoe UI" w:hAnsi="Segoe UI" w:cs="Segoe UI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CC05D9"/>
    <w:pPr>
      <w:spacing w:after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CC05D9"/>
  </w:style>
  <w:style w:type="character" w:styleId="Endnotenzeichen">
    <w:name w:val="endnote reference"/>
    <w:basedOn w:val="Absatz-Standardschriftart"/>
    <w:uiPriority w:val="99"/>
    <w:semiHidden/>
    <w:unhideWhenUsed/>
    <w:rsid w:val="00CC05D9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C05D9"/>
    <w:rPr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CC05D9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C05D9"/>
    <w:rPr>
      <w:szCs w:val="20"/>
    </w:rPr>
  </w:style>
  <w:style w:type="table" w:styleId="Gitternetztabelle1hell">
    <w:name w:val="Grid Table 1 Light"/>
    <w:basedOn w:val="NormaleTabelle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tternetztabelle6farbig">
    <w:name w:val="Grid Table 6 Colorful"/>
    <w:basedOn w:val="NormaleTabelle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tternetztabelle7farbig">
    <w:name w:val="Grid Table 7 Colorful"/>
    <w:basedOn w:val="NormaleTabelle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berschrift6Zchn">
    <w:name w:val="Überschrift 6 Zchn"/>
    <w:basedOn w:val="Absatz-Standardschriftart"/>
    <w:link w:val="berschrift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CC05D9"/>
  </w:style>
  <w:style w:type="paragraph" w:styleId="HTMLAdresse">
    <w:name w:val="HTML Address"/>
    <w:basedOn w:val="Standard"/>
    <w:link w:val="HTMLAdresseZchn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CC05D9"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CC05D9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C05D9"/>
    <w:rPr>
      <w:rFonts w:ascii="Consolas" w:hAnsi="Consolas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0C0CA7"/>
    <w:rPr>
      <w:i/>
      <w:iCs/>
      <w:color w:val="6E6E6E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HellesRaster">
    <w:name w:val="Light Grid"/>
    <w:basedOn w:val="NormaleTabelle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CC05D9"/>
  </w:style>
  <w:style w:type="paragraph" w:styleId="Liste">
    <w:name w:val="List"/>
    <w:basedOn w:val="Standard"/>
    <w:uiPriority w:val="99"/>
    <w:semiHidden/>
    <w:unhideWhenUsed/>
    <w:rsid w:val="00CC05D9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CC05D9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CC05D9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CC05D9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CC05D9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8"/>
    <w:rsid w:val="00CC05D9"/>
    <w:pPr>
      <w:numPr>
        <w:numId w:val="10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CC05D9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entabelle2">
    <w:name w:val="List Table 2"/>
    <w:basedOn w:val="NormaleTabelle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entabelle3">
    <w:name w:val="List Table 3"/>
    <w:basedOn w:val="NormaleTabel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C05D9"/>
    <w:rPr>
      <w:rFonts w:ascii="Consolas" w:hAnsi="Consolas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CC05D9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CC05D9"/>
    <w:pPr>
      <w:spacing w:after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CC05D9"/>
  </w:style>
  <w:style w:type="character" w:styleId="Seitenzahl">
    <w:name w:val="page number"/>
    <w:basedOn w:val="Absatz-Standardschriftart"/>
    <w:uiPriority w:val="99"/>
    <w:semiHidden/>
    <w:unhideWhenUsed/>
    <w:rsid w:val="00CC05D9"/>
  </w:style>
  <w:style w:type="table" w:styleId="EinfacheTabelle1">
    <w:name w:val="Plain Table 1"/>
    <w:basedOn w:val="NormaleTabelle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C05D9"/>
    <w:rPr>
      <w:rFonts w:ascii="Consolas" w:hAnsi="Consolas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CC05D9"/>
    <w:rPr>
      <w:i/>
      <w:iCs/>
      <w:color w:val="404040" w:themeColor="text1" w:themeTint="BF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CC05D9"/>
  </w:style>
  <w:style w:type="character" w:customStyle="1" w:styleId="AnredeZchn">
    <w:name w:val="Anrede Zchn"/>
    <w:basedOn w:val="Absatz-Standardschriftart"/>
    <w:link w:val="Anrede"/>
    <w:uiPriority w:val="99"/>
    <w:semiHidden/>
    <w:rsid w:val="00CC05D9"/>
  </w:style>
  <w:style w:type="paragraph" w:styleId="Unterschrift">
    <w:name w:val="Signature"/>
    <w:basedOn w:val="Standard"/>
    <w:link w:val="UnterschriftZchn"/>
    <w:uiPriority w:val="99"/>
    <w:semiHidden/>
    <w:unhideWhenUsed/>
    <w:rsid w:val="00CC05D9"/>
    <w:pPr>
      <w:spacing w:after="0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CC05D9"/>
  </w:style>
  <w:style w:type="character" w:styleId="Fett">
    <w:name w:val="Strong"/>
    <w:basedOn w:val="Absatz-Standardschriftart"/>
    <w:uiPriority w:val="22"/>
    <w:semiHidden/>
    <w:unhideWhenUsed/>
    <w:qFormat/>
    <w:rsid w:val="00CC05D9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elle3D-Effekt1">
    <w:name w:val="Table 3D effects 1"/>
    <w:basedOn w:val="NormaleTabelle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CC05D9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CC05D9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CC05D9"/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CC05D9"/>
    <w:pPr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CC05D9"/>
    <w:pPr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CC05D9"/>
    <w:pPr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CC05D9"/>
    <w:pPr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CC05D9"/>
    <w:pPr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CC05D9"/>
    <w:pPr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CC05D9"/>
    <w:pPr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CC05D9"/>
    <w:pPr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awamlm\AppData\Roaming\Microsoft\Templates\Lebenslau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9329DC1B9647E9A4230B4C688B9A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252E1A-FEB8-4F49-8444-634FB9DF2618}"/>
      </w:docPartPr>
      <w:docPartBody>
        <w:p w:rsidR="0063159A" w:rsidRDefault="0063159A">
          <w:pPr>
            <w:pStyle w:val="9D9329DC1B9647E9A4230B4C688B9A4E"/>
          </w:pPr>
          <w:r w:rsidRPr="00843164">
            <w:rPr>
              <w:lang w:bidi="de-DE"/>
            </w:rPr>
            <w:t>Zielsetzung</w:t>
          </w:r>
        </w:p>
      </w:docPartBody>
    </w:docPart>
    <w:docPart>
      <w:docPartPr>
        <w:name w:val="D945992C0EB845739434D46A2E518F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BCF26D-109E-4139-BC07-6288AB7CEDF7}"/>
      </w:docPartPr>
      <w:docPartBody>
        <w:p w:rsidR="0063159A" w:rsidRDefault="0063159A">
          <w:pPr>
            <w:pStyle w:val="D945992C0EB845739434D46A2E518FE2"/>
          </w:pPr>
          <w:r w:rsidRPr="00843164">
            <w:rPr>
              <w:lang w:bidi="de-DE"/>
            </w:rPr>
            <w:t>Fertigkeiten und Fähigkeiten</w:t>
          </w:r>
        </w:p>
      </w:docPartBody>
    </w:docPart>
    <w:docPart>
      <w:docPartPr>
        <w:name w:val="46DB017F459F429EB491ECC33BCC37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E41F13-D9CB-4CBB-87A4-C0117CF8CD60}"/>
      </w:docPartPr>
      <w:docPartBody>
        <w:p w:rsidR="0063159A" w:rsidRDefault="0063159A">
          <w:pPr>
            <w:pStyle w:val="46DB017F459F429EB491ECC33BCC375D"/>
          </w:pPr>
          <w:r w:rsidRPr="00843164">
            <w:rPr>
              <w:lang w:bidi="de-DE"/>
            </w:rPr>
            <w:t>Erfahrung</w:t>
          </w:r>
        </w:p>
      </w:docPartBody>
    </w:docPart>
    <w:docPart>
      <w:docPartPr>
        <w:name w:val="225C85C83BB041829ED2BD84055A0C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7FD03E-A263-425C-85E6-2CD13AA3F3EC}"/>
      </w:docPartPr>
      <w:docPartBody>
        <w:p w:rsidR="0063159A" w:rsidRDefault="0063159A">
          <w:pPr>
            <w:pStyle w:val="225C85C83BB041829ED2BD84055A0C70"/>
          </w:pPr>
          <w:r w:rsidRPr="00843164">
            <w:rPr>
              <w:lang w:bidi="de-DE"/>
            </w:rPr>
            <w:t xml:space="preserve">Beschäftigt </w:t>
          </w:r>
          <w:r>
            <w:rPr>
              <w:lang w:bidi="de-DE"/>
            </w:rPr>
            <w:t>v</w:t>
          </w:r>
          <w:r w:rsidRPr="00843164">
            <w:rPr>
              <w:lang w:bidi="de-DE"/>
            </w:rPr>
            <w:t>on</w:t>
          </w:r>
        </w:p>
      </w:docPartBody>
    </w:docPart>
    <w:docPart>
      <w:docPartPr>
        <w:name w:val="FB23553FC5BC427FAAD9923367956E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D5B2CA-C1B9-4255-B0BB-D164E036A631}"/>
      </w:docPartPr>
      <w:docPartBody>
        <w:p w:rsidR="0063159A" w:rsidRDefault="0063159A">
          <w:pPr>
            <w:pStyle w:val="FB23553FC5BC427FAAD9923367956E38"/>
          </w:pPr>
          <w:r w:rsidRPr="00843164">
            <w:rPr>
              <w:lang w:bidi="de-DE"/>
            </w:rPr>
            <w:t>bis</w:t>
          </w:r>
        </w:p>
      </w:docPartBody>
    </w:docPart>
    <w:docPart>
      <w:docPartPr>
        <w:name w:val="80CF66DC5A9645C09A933D6689DBD5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D34E7-E39B-4086-8004-C3D208DE9151}"/>
      </w:docPartPr>
      <w:docPartBody>
        <w:p w:rsidR="0063159A" w:rsidRDefault="0063159A">
          <w:pPr>
            <w:pStyle w:val="80CF66DC5A9645C09A933D6689DBD5EC"/>
          </w:pPr>
          <w:r w:rsidRPr="00843164">
            <w:rPr>
              <w:lang w:bidi="de-DE"/>
            </w:rPr>
            <w:t>Position</w:t>
          </w:r>
        </w:p>
      </w:docPartBody>
    </w:docPart>
    <w:docPart>
      <w:docPartPr>
        <w:name w:val="6AB6B36BCE164634B0E332F4BDFEC1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083BE5-995A-462D-B9E6-92E3771BEDF0}"/>
      </w:docPartPr>
      <w:docPartBody>
        <w:p w:rsidR="0063159A" w:rsidRDefault="0063159A">
          <w:pPr>
            <w:pStyle w:val="6AB6B36BCE164634B0E332F4BDFEC10A"/>
          </w:pPr>
          <w:r w:rsidRPr="00C348D3">
            <w:rPr>
              <w:i/>
            </w:rPr>
            <w:t>Name der Firma</w:t>
          </w:r>
        </w:p>
      </w:docPartBody>
    </w:docPart>
    <w:docPart>
      <w:docPartPr>
        <w:name w:val="C9B97D941E1D4051B053A6A6716174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4AAFAF-3969-4CEA-8EA4-2C3E25CE92AC}"/>
      </w:docPartPr>
      <w:docPartBody>
        <w:p w:rsidR="0063159A" w:rsidRDefault="0063159A">
          <w:pPr>
            <w:pStyle w:val="C9B97D941E1D4051B053A6A67161748D"/>
          </w:pPr>
          <w:r w:rsidRPr="00843164">
            <w:rPr>
              <w:lang w:bidi="de-DE"/>
            </w:rPr>
            <w:t>bis</w:t>
          </w:r>
        </w:p>
      </w:docPartBody>
    </w:docPart>
    <w:docPart>
      <w:docPartPr>
        <w:name w:val="9D2962EBB3F44C3F887716AE562DA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F33388-C6E6-416C-A3AB-C5C78DDB1337}"/>
      </w:docPartPr>
      <w:docPartBody>
        <w:p w:rsidR="00B36A36" w:rsidRDefault="0063159A" w:rsidP="0063159A">
          <w:pPr>
            <w:pStyle w:val="9D2962EBB3F44C3F887716AE562DA043"/>
          </w:pPr>
          <w:r w:rsidRPr="00843164">
            <w:rPr>
              <w:lang w:bidi="de-DE"/>
            </w:rPr>
            <w:t>bis</w:t>
          </w:r>
        </w:p>
      </w:docPartBody>
    </w:docPart>
    <w:docPart>
      <w:docPartPr>
        <w:name w:val="9DC3FFC878B042B19E9C76BD9F0381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A0A9B9-6B90-46E6-978A-D9AAC7CF985A}"/>
      </w:docPartPr>
      <w:docPartBody>
        <w:p w:rsidR="00B36A36" w:rsidRDefault="0063159A" w:rsidP="0063159A">
          <w:pPr>
            <w:pStyle w:val="9DC3FFC878B042B19E9C76BD9F038105"/>
          </w:pPr>
          <w:r w:rsidRPr="00843164">
            <w:rPr>
              <w:lang w:bidi="de-DE"/>
            </w:rPr>
            <w:t>bis</w:t>
          </w:r>
        </w:p>
      </w:docPartBody>
    </w:docPart>
    <w:docPart>
      <w:docPartPr>
        <w:name w:val="4D005A0EDF2C467992D5B13158B6CA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A69460-7ADB-4BFE-95CE-15E211589A6E}"/>
      </w:docPartPr>
      <w:docPartBody>
        <w:p w:rsidR="00B36A36" w:rsidRDefault="0063159A" w:rsidP="0063159A">
          <w:pPr>
            <w:pStyle w:val="4D005A0EDF2C467992D5B13158B6CA24"/>
          </w:pPr>
          <w:r w:rsidRPr="00843164">
            <w:rPr>
              <w:lang w:bidi="de-DE"/>
            </w:rPr>
            <w:t xml:space="preserve">Beschäftigt </w:t>
          </w:r>
          <w:r>
            <w:rPr>
              <w:lang w:bidi="de-DE"/>
            </w:rPr>
            <w:t>v</w:t>
          </w:r>
          <w:r w:rsidRPr="00843164">
            <w:rPr>
              <w:lang w:bidi="de-DE"/>
            </w:rPr>
            <w:t>on</w:t>
          </w:r>
        </w:p>
      </w:docPartBody>
    </w:docPart>
    <w:docPart>
      <w:docPartPr>
        <w:name w:val="75516C42D97140618E99BE3ACCACCE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B039158-C302-4B1D-8109-E5A0B9D202CF}"/>
      </w:docPartPr>
      <w:docPartBody>
        <w:p w:rsidR="00B36A36" w:rsidRDefault="0063159A" w:rsidP="0063159A">
          <w:pPr>
            <w:pStyle w:val="75516C42D97140618E99BE3ACCACCE85"/>
          </w:pPr>
          <w:r w:rsidRPr="00843164">
            <w:rPr>
              <w:lang w:bidi="de-DE"/>
            </w:rPr>
            <w:t>bis</w:t>
          </w:r>
        </w:p>
      </w:docPartBody>
    </w:docPart>
    <w:docPart>
      <w:docPartPr>
        <w:name w:val="83A33464D98645D2B21800B1A4FB01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FD12D4-B8D6-4833-A903-D4705C68B732}"/>
      </w:docPartPr>
      <w:docPartBody>
        <w:p w:rsidR="00B36A36" w:rsidRDefault="0063159A" w:rsidP="0063159A">
          <w:pPr>
            <w:pStyle w:val="83A33464D98645D2B21800B1A4FB014E"/>
          </w:pPr>
          <w:r w:rsidRPr="00843164">
            <w:rPr>
              <w:lang w:bidi="de-DE"/>
            </w:rPr>
            <w:t>Position</w:t>
          </w:r>
        </w:p>
      </w:docPartBody>
    </w:docPart>
    <w:docPart>
      <w:docPartPr>
        <w:name w:val="3BF9F234C5A645AFB7E79408DD55DC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D220A7-BF56-4DEA-A81B-EBF2E3F6DB10}"/>
      </w:docPartPr>
      <w:docPartBody>
        <w:p w:rsidR="00B36A36" w:rsidRDefault="0063159A" w:rsidP="0063159A">
          <w:pPr>
            <w:pStyle w:val="3BF9F234C5A645AFB7E79408DD55DC80"/>
          </w:pPr>
          <w:r w:rsidRPr="00C348D3">
            <w:rPr>
              <w:i/>
            </w:rPr>
            <w:t>Name der Firma</w:t>
          </w:r>
        </w:p>
      </w:docPartBody>
    </w:docPart>
    <w:docPart>
      <w:docPartPr>
        <w:name w:val="B3DF744A0FB14A1F8A55ABDB9D8A13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0BA54B-EB8C-406A-BE0C-F221B5BA3233}"/>
      </w:docPartPr>
      <w:docPartBody>
        <w:p w:rsidR="00B36A36" w:rsidRDefault="0063159A" w:rsidP="0063159A">
          <w:pPr>
            <w:pStyle w:val="B3DF744A0FB14A1F8A55ABDB9D8A13CB"/>
          </w:pPr>
          <w:r w:rsidRPr="00843164">
            <w:rPr>
              <w:lang w:bidi="de-DE"/>
            </w:rPr>
            <w:t xml:space="preserve">Beschäftigt </w:t>
          </w:r>
          <w:r>
            <w:rPr>
              <w:lang w:bidi="de-DE"/>
            </w:rPr>
            <w:t>v</w:t>
          </w:r>
          <w:r w:rsidRPr="00843164">
            <w:rPr>
              <w:lang w:bidi="de-DE"/>
            </w:rPr>
            <w:t>on</w:t>
          </w:r>
        </w:p>
      </w:docPartBody>
    </w:docPart>
    <w:docPart>
      <w:docPartPr>
        <w:name w:val="555448B08D46470CAE2CD80F5E0F21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BF7350-0E6C-40CB-83EC-DE41B1C642B7}"/>
      </w:docPartPr>
      <w:docPartBody>
        <w:p w:rsidR="00B36A36" w:rsidRDefault="0063159A" w:rsidP="0063159A">
          <w:pPr>
            <w:pStyle w:val="555448B08D46470CAE2CD80F5E0F21E4"/>
          </w:pPr>
          <w:r w:rsidRPr="00843164">
            <w:rPr>
              <w:lang w:bidi="de-DE"/>
            </w:rPr>
            <w:t>bis</w:t>
          </w:r>
        </w:p>
      </w:docPartBody>
    </w:docPart>
    <w:docPart>
      <w:docPartPr>
        <w:name w:val="8D6645E94E3A457CAB4F7F96CAAD1C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A8EFE4-C751-4CF0-AD8C-4AE1719CA087}"/>
      </w:docPartPr>
      <w:docPartBody>
        <w:p w:rsidR="00B36A36" w:rsidRDefault="0063159A" w:rsidP="0063159A">
          <w:pPr>
            <w:pStyle w:val="8D6645E94E3A457CAB4F7F96CAAD1C9D"/>
          </w:pPr>
          <w:r w:rsidRPr="00843164">
            <w:rPr>
              <w:lang w:bidi="de-DE"/>
            </w:rPr>
            <w:t>Position</w:t>
          </w:r>
        </w:p>
      </w:docPartBody>
    </w:docPart>
    <w:docPart>
      <w:docPartPr>
        <w:name w:val="CE8E2C7A58D74226BAE639CA11E0EF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F62052-8AC4-44BA-88A3-CFBEDEDF50F9}"/>
      </w:docPartPr>
      <w:docPartBody>
        <w:p w:rsidR="00B36A36" w:rsidRDefault="0063159A" w:rsidP="0063159A">
          <w:pPr>
            <w:pStyle w:val="CE8E2C7A58D74226BAE639CA11E0EF2D"/>
          </w:pPr>
          <w:r w:rsidRPr="00C348D3">
            <w:rPr>
              <w:i/>
            </w:rPr>
            <w:t>Name der Firma</w:t>
          </w:r>
        </w:p>
      </w:docPartBody>
    </w:docPart>
    <w:docPart>
      <w:docPartPr>
        <w:name w:val="CB9A21CBF3F74BC7AFC437856CC49A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592213-2E5D-49CE-A949-D1E2638B72C8}"/>
      </w:docPartPr>
      <w:docPartBody>
        <w:p w:rsidR="00BC26C0" w:rsidRDefault="00DD7C55" w:rsidP="00DD7C55">
          <w:pPr>
            <w:pStyle w:val="CB9A21CBF3F74BC7AFC437856CC49AF3"/>
          </w:pPr>
          <w:r w:rsidRPr="00843164">
            <w:rPr>
              <w:lang w:bidi="de-DE"/>
            </w:rPr>
            <w:t xml:space="preserve">Beschäftigt </w:t>
          </w:r>
          <w:r>
            <w:rPr>
              <w:lang w:bidi="de-DE"/>
            </w:rPr>
            <w:t>v</w:t>
          </w:r>
          <w:r w:rsidRPr="00843164">
            <w:rPr>
              <w:lang w:bidi="de-DE"/>
            </w:rPr>
            <w:t>on</w:t>
          </w:r>
        </w:p>
      </w:docPartBody>
    </w:docPart>
    <w:docPart>
      <w:docPartPr>
        <w:name w:val="2F5CB1AF91864322A881D172A2FD88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665821-9B75-47BA-874E-F56B9589BF88}"/>
      </w:docPartPr>
      <w:docPartBody>
        <w:p w:rsidR="00BC26C0" w:rsidRDefault="00DD7C55" w:rsidP="00DD7C55">
          <w:pPr>
            <w:pStyle w:val="2F5CB1AF91864322A881D172A2FD88B4"/>
          </w:pPr>
          <w:r w:rsidRPr="00843164">
            <w:rPr>
              <w:lang w:bidi="de-DE"/>
            </w:rPr>
            <w:t>bis</w:t>
          </w:r>
        </w:p>
      </w:docPartBody>
    </w:docPart>
    <w:docPart>
      <w:docPartPr>
        <w:name w:val="E11D2AE09D9749238929D99F212654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90A00B-3CEA-410D-BDD1-E43698AD0893}"/>
      </w:docPartPr>
      <w:docPartBody>
        <w:p w:rsidR="00BC26C0" w:rsidRDefault="00DD7C55" w:rsidP="00DD7C55">
          <w:pPr>
            <w:pStyle w:val="E11D2AE09D9749238929D99F2126549C"/>
          </w:pPr>
          <w:r w:rsidRPr="00843164">
            <w:rPr>
              <w:lang w:bidi="de-DE"/>
            </w:rPr>
            <w:t>Position</w:t>
          </w:r>
        </w:p>
      </w:docPartBody>
    </w:docPart>
    <w:docPart>
      <w:docPartPr>
        <w:name w:val="44F6B8E2093A4AF7A77DBDF9E2598C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7706C8-B9BC-43B5-BBBE-B940D262EFDC}"/>
      </w:docPartPr>
      <w:docPartBody>
        <w:p w:rsidR="00BC26C0" w:rsidRDefault="00DD7C55" w:rsidP="00DD7C55">
          <w:pPr>
            <w:pStyle w:val="44F6B8E2093A4AF7A77DBDF9E2598C83"/>
          </w:pPr>
          <w:r w:rsidRPr="00C348D3">
            <w:rPr>
              <w:i/>
            </w:rPr>
            <w:t>Name der Firma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9A"/>
    <w:rsid w:val="0063159A"/>
    <w:rsid w:val="00B36A36"/>
    <w:rsid w:val="00BC26C0"/>
    <w:rsid w:val="00DD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276270F5ED84DAC95A462299F79B385">
    <w:name w:val="6276270F5ED84DAC95A462299F79B385"/>
  </w:style>
  <w:style w:type="paragraph" w:customStyle="1" w:styleId="390CA6624355445288EEC29547BCE879">
    <w:name w:val="390CA6624355445288EEC29547BCE879"/>
  </w:style>
  <w:style w:type="paragraph" w:customStyle="1" w:styleId="1E04C72C6E66426C939B80DB6E94477D">
    <w:name w:val="1E04C72C6E66426C939B80DB6E94477D"/>
  </w:style>
  <w:style w:type="paragraph" w:customStyle="1" w:styleId="19810071841A4236919CEA3B79D54162">
    <w:name w:val="19810071841A4236919CEA3B79D54162"/>
  </w:style>
  <w:style w:type="paragraph" w:customStyle="1" w:styleId="9D9329DC1B9647E9A4230B4C688B9A4E">
    <w:name w:val="9D9329DC1B9647E9A4230B4C688B9A4E"/>
  </w:style>
  <w:style w:type="paragraph" w:customStyle="1" w:styleId="5D5283CB8F9A4BD58931A0CC49A7D29A">
    <w:name w:val="5D5283CB8F9A4BD58931A0CC49A7D29A"/>
  </w:style>
  <w:style w:type="paragraph" w:customStyle="1" w:styleId="D945992C0EB845739434D46A2E518FE2">
    <w:name w:val="D945992C0EB845739434D46A2E518FE2"/>
  </w:style>
  <w:style w:type="paragraph" w:customStyle="1" w:styleId="D21A2250C0884708938A669974D5AE67">
    <w:name w:val="D21A2250C0884708938A669974D5AE67"/>
  </w:style>
  <w:style w:type="paragraph" w:customStyle="1" w:styleId="46DB017F459F429EB491ECC33BCC375D">
    <w:name w:val="46DB017F459F429EB491ECC33BCC375D"/>
  </w:style>
  <w:style w:type="paragraph" w:customStyle="1" w:styleId="3F631A3B078D4B6192C9133DDEDDEC54">
    <w:name w:val="3F631A3B078D4B6192C9133DDEDDEC54"/>
  </w:style>
  <w:style w:type="paragraph" w:customStyle="1" w:styleId="C737284CDD66434D83C0CFBA48C6AAB7">
    <w:name w:val="C737284CDD66434D83C0CFBA48C6AAB7"/>
  </w:style>
  <w:style w:type="paragraph" w:customStyle="1" w:styleId="A857FC89C8394A4FA1AD08E294E28F13">
    <w:name w:val="A857FC89C8394A4FA1AD08E294E28F13"/>
  </w:style>
  <w:style w:type="paragraph" w:customStyle="1" w:styleId="59F471AA4CA449CB906C4F4A9DD25173">
    <w:name w:val="59F471AA4CA449CB906C4F4A9DD25173"/>
  </w:style>
  <w:style w:type="paragraph" w:customStyle="1" w:styleId="21E5042FF30F4E769E09A735BAC55C7B">
    <w:name w:val="21E5042FF30F4E769E09A735BAC55C7B"/>
  </w:style>
  <w:style w:type="paragraph" w:customStyle="1" w:styleId="225C85C83BB041829ED2BD84055A0C70">
    <w:name w:val="225C85C83BB041829ED2BD84055A0C70"/>
  </w:style>
  <w:style w:type="paragraph" w:customStyle="1" w:styleId="FB23553FC5BC427FAAD9923367956E38">
    <w:name w:val="FB23553FC5BC427FAAD9923367956E38"/>
  </w:style>
  <w:style w:type="paragraph" w:customStyle="1" w:styleId="80CF66DC5A9645C09A933D6689DBD5EC">
    <w:name w:val="80CF66DC5A9645C09A933D6689DBD5EC"/>
  </w:style>
  <w:style w:type="paragraph" w:customStyle="1" w:styleId="6AB6B36BCE164634B0E332F4BDFEC10A">
    <w:name w:val="6AB6B36BCE164634B0E332F4BDFEC10A"/>
  </w:style>
  <w:style w:type="paragraph" w:customStyle="1" w:styleId="57B951C773024856802A6E7858DFF6CE">
    <w:name w:val="57B951C773024856802A6E7858DFF6CE"/>
  </w:style>
  <w:style w:type="paragraph" w:customStyle="1" w:styleId="0AFA7B787E5B493A9610B0D86AD03977">
    <w:name w:val="0AFA7B787E5B493A9610B0D86AD03977"/>
  </w:style>
  <w:style w:type="paragraph" w:customStyle="1" w:styleId="F530057BFF3E4AF090CC1CD3729A9593">
    <w:name w:val="F530057BFF3E4AF090CC1CD3729A9593"/>
  </w:style>
  <w:style w:type="paragraph" w:customStyle="1" w:styleId="C9B97D941E1D4051B053A6A67161748D">
    <w:name w:val="C9B97D941E1D4051B053A6A67161748D"/>
  </w:style>
  <w:style w:type="paragraph" w:customStyle="1" w:styleId="383AE400F7CE46B7B3783A0A1396CA53">
    <w:name w:val="383AE400F7CE46B7B3783A0A1396CA53"/>
  </w:style>
  <w:style w:type="paragraph" w:customStyle="1" w:styleId="59159CA2438549FF806837833A5F9E09">
    <w:name w:val="59159CA2438549FF806837833A5F9E09"/>
  </w:style>
  <w:style w:type="paragraph" w:customStyle="1" w:styleId="73905ECD26354051873147AD982385A3">
    <w:name w:val="73905ECD26354051873147AD982385A3"/>
  </w:style>
  <w:style w:type="paragraph" w:customStyle="1" w:styleId="097792DA0A934AFCAF70C08D490FCBEF">
    <w:name w:val="097792DA0A934AFCAF70C08D490FCBEF"/>
  </w:style>
  <w:style w:type="paragraph" w:customStyle="1" w:styleId="1BFB71ADCF9043808C17D8CADC389848">
    <w:name w:val="1BFB71ADCF9043808C17D8CADC389848"/>
  </w:style>
  <w:style w:type="paragraph" w:customStyle="1" w:styleId="B31E289C4CDE43C68979A9F048599B3E">
    <w:name w:val="B31E289C4CDE43C68979A9F048599B3E"/>
  </w:style>
  <w:style w:type="paragraph" w:customStyle="1" w:styleId="B8461FF4A931422A94A58707B11E1D54">
    <w:name w:val="B8461FF4A931422A94A58707B11E1D54"/>
  </w:style>
  <w:style w:type="paragraph" w:customStyle="1" w:styleId="EBBCAAE406B048F88EE40F88A7B2877C">
    <w:name w:val="EBBCAAE406B048F88EE40F88A7B2877C"/>
    <w:rsid w:val="0063159A"/>
  </w:style>
  <w:style w:type="paragraph" w:customStyle="1" w:styleId="43A70FE5233848E18BD9620281B46949">
    <w:name w:val="43A70FE5233848E18BD9620281B46949"/>
    <w:rsid w:val="0063159A"/>
  </w:style>
  <w:style w:type="paragraph" w:customStyle="1" w:styleId="FD435C2B3A1D4060BF33DE23C43A4C99">
    <w:name w:val="FD435C2B3A1D4060BF33DE23C43A4C99"/>
    <w:rsid w:val="0063159A"/>
  </w:style>
  <w:style w:type="paragraph" w:customStyle="1" w:styleId="F5745AC107DE4B6197FB9B4667CDF02D">
    <w:name w:val="F5745AC107DE4B6197FB9B4667CDF02D"/>
    <w:rsid w:val="0063159A"/>
  </w:style>
  <w:style w:type="paragraph" w:customStyle="1" w:styleId="7BE3382947B74DC0AAB7AA9379A5F08A">
    <w:name w:val="7BE3382947B74DC0AAB7AA9379A5F08A"/>
    <w:rsid w:val="0063159A"/>
  </w:style>
  <w:style w:type="paragraph" w:customStyle="1" w:styleId="9D2962EBB3F44C3F887716AE562DA043">
    <w:name w:val="9D2962EBB3F44C3F887716AE562DA043"/>
    <w:rsid w:val="0063159A"/>
  </w:style>
  <w:style w:type="paragraph" w:customStyle="1" w:styleId="9DC3FFC878B042B19E9C76BD9F038105">
    <w:name w:val="9DC3FFC878B042B19E9C76BD9F038105"/>
    <w:rsid w:val="0063159A"/>
  </w:style>
  <w:style w:type="paragraph" w:customStyle="1" w:styleId="79E68BDD86E446979B97B565FA11D332">
    <w:name w:val="79E68BDD86E446979B97B565FA11D332"/>
    <w:rsid w:val="0063159A"/>
  </w:style>
  <w:style w:type="paragraph" w:customStyle="1" w:styleId="1D6A0F3A294D402ABA5775E9C7A8580B">
    <w:name w:val="1D6A0F3A294D402ABA5775E9C7A8580B"/>
    <w:rsid w:val="0063159A"/>
  </w:style>
  <w:style w:type="paragraph" w:customStyle="1" w:styleId="97FD5A719DAC41A082B60D5C09E86892">
    <w:name w:val="97FD5A719DAC41A082B60D5C09E86892"/>
    <w:rsid w:val="0063159A"/>
  </w:style>
  <w:style w:type="paragraph" w:customStyle="1" w:styleId="DCA9589C21A448B0A16D832F9CD30CB1">
    <w:name w:val="DCA9589C21A448B0A16D832F9CD30CB1"/>
    <w:rsid w:val="0063159A"/>
  </w:style>
  <w:style w:type="paragraph" w:customStyle="1" w:styleId="DF453A1039E349B9AD25FB37A7E64EAC">
    <w:name w:val="DF453A1039E349B9AD25FB37A7E64EAC"/>
    <w:rsid w:val="0063159A"/>
  </w:style>
  <w:style w:type="paragraph" w:customStyle="1" w:styleId="4D005A0EDF2C467992D5B13158B6CA24">
    <w:name w:val="4D005A0EDF2C467992D5B13158B6CA24"/>
    <w:rsid w:val="0063159A"/>
  </w:style>
  <w:style w:type="paragraph" w:customStyle="1" w:styleId="75516C42D97140618E99BE3ACCACCE85">
    <w:name w:val="75516C42D97140618E99BE3ACCACCE85"/>
    <w:rsid w:val="0063159A"/>
  </w:style>
  <w:style w:type="paragraph" w:customStyle="1" w:styleId="83A33464D98645D2B21800B1A4FB014E">
    <w:name w:val="83A33464D98645D2B21800B1A4FB014E"/>
    <w:rsid w:val="0063159A"/>
  </w:style>
  <w:style w:type="paragraph" w:customStyle="1" w:styleId="3BF9F234C5A645AFB7E79408DD55DC80">
    <w:name w:val="3BF9F234C5A645AFB7E79408DD55DC80"/>
    <w:rsid w:val="0063159A"/>
  </w:style>
  <w:style w:type="paragraph" w:customStyle="1" w:styleId="B3DF744A0FB14A1F8A55ABDB9D8A13CB">
    <w:name w:val="B3DF744A0FB14A1F8A55ABDB9D8A13CB"/>
    <w:rsid w:val="0063159A"/>
  </w:style>
  <w:style w:type="paragraph" w:customStyle="1" w:styleId="555448B08D46470CAE2CD80F5E0F21E4">
    <w:name w:val="555448B08D46470CAE2CD80F5E0F21E4"/>
    <w:rsid w:val="0063159A"/>
  </w:style>
  <w:style w:type="paragraph" w:customStyle="1" w:styleId="8D6645E94E3A457CAB4F7F96CAAD1C9D">
    <w:name w:val="8D6645E94E3A457CAB4F7F96CAAD1C9D"/>
    <w:rsid w:val="0063159A"/>
  </w:style>
  <w:style w:type="paragraph" w:customStyle="1" w:styleId="CE8E2C7A58D74226BAE639CA11E0EF2D">
    <w:name w:val="CE8E2C7A58D74226BAE639CA11E0EF2D"/>
    <w:rsid w:val="0063159A"/>
  </w:style>
  <w:style w:type="paragraph" w:customStyle="1" w:styleId="B6B2D32F0DF2428A86F80C3A6BC754AF">
    <w:name w:val="B6B2D32F0DF2428A86F80C3A6BC754AF"/>
    <w:rsid w:val="00B36A36"/>
  </w:style>
  <w:style w:type="paragraph" w:customStyle="1" w:styleId="CB9A21CBF3F74BC7AFC437856CC49AF3">
    <w:name w:val="CB9A21CBF3F74BC7AFC437856CC49AF3"/>
    <w:rsid w:val="00DD7C55"/>
  </w:style>
  <w:style w:type="paragraph" w:customStyle="1" w:styleId="2F5CB1AF91864322A881D172A2FD88B4">
    <w:name w:val="2F5CB1AF91864322A881D172A2FD88B4"/>
    <w:rsid w:val="00DD7C55"/>
  </w:style>
  <w:style w:type="paragraph" w:customStyle="1" w:styleId="E11D2AE09D9749238929D99F2126549C">
    <w:name w:val="E11D2AE09D9749238929D99F2126549C"/>
    <w:rsid w:val="00DD7C55"/>
  </w:style>
  <w:style w:type="paragraph" w:customStyle="1" w:styleId="44F6B8E2093A4AF7A77DBDF9E2598C83">
    <w:name w:val="44F6B8E2093A4AF7A77DBDF9E2598C83"/>
    <w:rsid w:val="00DD7C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40262f94-9f35-4ac3-9a90-690165a166b7"/>
    <ds:schemaRef ds:uri="a4f35948-e619-41b3-aa29-22878b09cfd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1F0038-D2E8-4065-93C6-E3156596A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Lebenslauf.dotx</Template>
  <TotalTime>0</TotalTime>
  <Pages>1</Pages>
  <Words>134</Words>
  <Characters>849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Moll Monique AWA</dc:creator>
  <cp:lastModifiedBy>Moll Monique AWA</cp:lastModifiedBy>
  <cp:revision>2</cp:revision>
  <cp:lastPrinted>2021-09-20T07:08:00Z</cp:lastPrinted>
  <dcterms:created xsi:type="dcterms:W3CDTF">2022-04-27T07:07:00Z</dcterms:created>
  <dcterms:modified xsi:type="dcterms:W3CDTF">2022-04-27T07:07:00Z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